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A34EB" w14:textId="77777777" w:rsidR="0018207B" w:rsidRDefault="00C95DD7">
      <w:pPr>
        <w:pStyle w:val="Heading1"/>
      </w:pPr>
      <w:r>
        <w:t>Capstone project</w:t>
      </w:r>
    </w:p>
    <w:p w14:paraId="0F4D1A14" w14:textId="77777777" w:rsidR="0018207B" w:rsidRDefault="00C95DD7" w:rsidP="00C95DD7">
      <w:pPr>
        <w:pStyle w:val="ListBullet"/>
      </w:pPr>
      <w:r>
        <w:t>Project future aircraft traffic in the US</w:t>
      </w:r>
    </w:p>
    <w:p w14:paraId="1BEE2ABD" w14:textId="77777777" w:rsidR="00C95DD7" w:rsidRDefault="00C95DD7" w:rsidP="00C95DD7">
      <w:pPr>
        <w:pStyle w:val="ListBullet"/>
      </w:pPr>
      <w:r>
        <w:t>Correlation will be made by US Census data including population, average wage, number of business by revenue</w:t>
      </w:r>
    </w:p>
    <w:p w14:paraId="1AEA545A" w14:textId="77777777" w:rsidR="00C95DD7" w:rsidRDefault="00C95DD7" w:rsidP="00C95DD7">
      <w:pPr>
        <w:pStyle w:val="ListBullet"/>
      </w:pPr>
      <w:r>
        <w:t>Data would be available from following link</w:t>
      </w:r>
    </w:p>
    <w:p w14:paraId="2AB2C34F" w14:textId="77777777" w:rsidR="00C95DD7" w:rsidRDefault="00C95DD7" w:rsidP="00C95DD7">
      <w:pPr>
        <w:pStyle w:val="ListBullet"/>
        <w:numPr>
          <w:ilvl w:val="0"/>
          <w:numId w:val="0"/>
        </w:numPr>
        <w:ind w:left="432" w:hanging="432"/>
      </w:pPr>
      <w:hyperlink r:id="rId7" w:history="1">
        <w:r w:rsidRPr="00425080">
          <w:rPr>
            <w:rStyle w:val="Hyperlink"/>
          </w:rPr>
          <w:t>https://www.faa.gov/data_research/aviation_data_statistics/</w:t>
        </w:r>
      </w:hyperlink>
    </w:p>
    <w:p w14:paraId="26FB7389" w14:textId="77777777" w:rsidR="00C95DD7" w:rsidRDefault="00C95DD7" w:rsidP="00C95DD7">
      <w:pPr>
        <w:pStyle w:val="ListBullet"/>
        <w:numPr>
          <w:ilvl w:val="0"/>
          <w:numId w:val="0"/>
        </w:numPr>
        <w:ind w:left="432" w:hanging="432"/>
      </w:pPr>
      <w:hyperlink r:id="rId8" w:history="1">
        <w:r w:rsidRPr="00425080">
          <w:rPr>
            <w:rStyle w:val="Hyperlink"/>
          </w:rPr>
          <w:t>https://www.data.gov</w:t>
        </w:r>
      </w:hyperlink>
    </w:p>
    <w:p w14:paraId="178C0D56" w14:textId="77777777" w:rsidR="00C95DD7" w:rsidRDefault="00C95DD7" w:rsidP="00C95DD7">
      <w:pPr>
        <w:pStyle w:val="ListBullet"/>
        <w:numPr>
          <w:ilvl w:val="0"/>
          <w:numId w:val="0"/>
        </w:numPr>
        <w:ind w:left="432" w:hanging="432"/>
      </w:pPr>
    </w:p>
    <w:p w14:paraId="72E8696A" w14:textId="77777777" w:rsidR="0018207B" w:rsidRDefault="0018207B">
      <w:pPr>
        <w:pStyle w:val="Heading2"/>
      </w:pPr>
      <w:bookmarkStart w:id="0" w:name="_GoBack"/>
      <w:bookmarkEnd w:id="0"/>
    </w:p>
    <w:sectPr w:rsidR="0018207B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C4AB9" w14:textId="77777777" w:rsidR="002447F5" w:rsidRDefault="002447F5">
      <w:r>
        <w:separator/>
      </w:r>
    </w:p>
    <w:p w14:paraId="414B6D1B" w14:textId="77777777" w:rsidR="002447F5" w:rsidRDefault="002447F5"/>
  </w:endnote>
  <w:endnote w:type="continuationSeparator" w:id="0">
    <w:p w14:paraId="364976E3" w14:textId="77777777" w:rsidR="002447F5" w:rsidRDefault="002447F5">
      <w:r>
        <w:continuationSeparator/>
      </w:r>
    </w:p>
    <w:p w14:paraId="3B62AF58" w14:textId="77777777" w:rsidR="002447F5" w:rsidRDefault="00244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4B15E" w14:textId="77777777" w:rsidR="0018207B" w:rsidRDefault="002447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8FDF5" w14:textId="77777777" w:rsidR="002447F5" w:rsidRDefault="002447F5">
      <w:r>
        <w:separator/>
      </w:r>
    </w:p>
    <w:p w14:paraId="0C13793F" w14:textId="77777777" w:rsidR="002447F5" w:rsidRDefault="002447F5"/>
  </w:footnote>
  <w:footnote w:type="continuationSeparator" w:id="0">
    <w:p w14:paraId="60086057" w14:textId="77777777" w:rsidR="002447F5" w:rsidRDefault="002447F5">
      <w:r>
        <w:continuationSeparator/>
      </w:r>
    </w:p>
    <w:p w14:paraId="3C64DB33" w14:textId="77777777" w:rsidR="002447F5" w:rsidRDefault="002447F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D7"/>
    <w:rsid w:val="0018207B"/>
    <w:rsid w:val="002447F5"/>
    <w:rsid w:val="00C9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D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faa.gov/data_research/aviation_data_statistics/" TargetMode="External"/><Relationship Id="rId8" Type="http://schemas.openxmlformats.org/officeDocument/2006/relationships/hyperlink" Target="https://www.data.gov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inji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FB"/>
    <w:rsid w:val="00EC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F9DD34D08EDF4EB655BFC97E98BF6F">
    <w:name w:val="10F9DD34D08EDF4EB655BFC97E98BF6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2826373037E5F4B8D435634E2DC6BD0">
    <w:name w:val="62826373037E5F4B8D435634E2DC6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2017-07-29T15:36:00Z</dcterms:created>
  <dcterms:modified xsi:type="dcterms:W3CDTF">2017-07-29T15:40:00Z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